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2018/12/10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纳龙大会议室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  <w:bookmarkStart w:id="0" w:name="_GoBack"/>
            <w:bookmarkEnd w:id="0"/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邀请了产品经理对前两个小组的文档提出了点评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产品经理做了一下职业规划方面的宣讲 详细介绍了产品经理的职责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第三小组完善自己的需求文案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感谢王校长提供的机会！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思考一下是否可以选择产品经理 感谢王校长提供的机会。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感谢产品经理宣讲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继续加油！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5</TotalTime>
  <ScaleCrop>false</ScaleCrop>
  <LinksUpToDate>false</LinksUpToDate>
  <CharactersWithSpaces>105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2018-12-10T09:54:15Z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