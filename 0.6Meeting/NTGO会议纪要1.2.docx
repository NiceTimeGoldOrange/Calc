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2019/1/2 17：55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tabs>
                <w:tab w:val="clear" w:pos="312"/>
              </w:tabs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完成计算器的基本的所有功能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tabs>
                <w:tab w:val="clear" w:pos="312"/>
              </w:tabs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分享了对设计模式的理解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1.脚踏实地做事继续努力前进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FF3C"/>
    <w:multiLevelType w:val="singleLevel"/>
    <w:tmpl w:val="3E0AF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31515433"/>
    <w:rsid w:val="3264750C"/>
    <w:rsid w:val="34E746F6"/>
    <w:rsid w:val="3D7E6152"/>
    <w:rsid w:val="47612B34"/>
    <w:rsid w:val="56AF4157"/>
    <w:rsid w:val="5A8861CA"/>
    <w:rsid w:val="5B5D7092"/>
    <w:rsid w:val="5CA81018"/>
    <w:rsid w:val="5EB56D34"/>
    <w:rsid w:val="64147C9C"/>
    <w:rsid w:val="69377FC1"/>
    <w:rsid w:val="69804E98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44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2019-01-03T01:35:04Z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