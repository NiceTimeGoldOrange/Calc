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2018/12/18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完成后台逻辑的初步开发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另外小组展示剩下的小问题和解决方案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不用太着急上手赶进度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9E77CD"/>
    <w:multiLevelType w:val="singleLevel"/>
    <w:tmpl w:val="669E7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3CA3131"/>
    <w:rsid w:val="27F13179"/>
    <w:rsid w:val="2C1B3595"/>
    <w:rsid w:val="31515433"/>
    <w:rsid w:val="3264750C"/>
    <w:rsid w:val="34E746F6"/>
    <w:rsid w:val="3D7E6152"/>
    <w:rsid w:val="47612B34"/>
    <w:rsid w:val="5B5D7092"/>
    <w:rsid w:val="5CA81018"/>
    <w:rsid w:val="69377FC1"/>
    <w:rsid w:val="6E7569C5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20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2019-01-03T01:11:26Z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