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2018/12/19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完成后台逻辑的初步开发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另外小组展示最终的项目成果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最后一个组可以踩在前人的肩膀上前进</w:t>
            </w:r>
            <w:bookmarkStart w:id="0" w:name="_GoBack"/>
            <w:bookmarkEnd w:id="0"/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9E77CD"/>
    <w:multiLevelType w:val="singleLevel"/>
    <w:tmpl w:val="669E7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3CA3131"/>
    <w:rsid w:val="27F13179"/>
    <w:rsid w:val="2C1B3595"/>
    <w:rsid w:val="31515433"/>
    <w:rsid w:val="3264750C"/>
    <w:rsid w:val="34E746F6"/>
    <w:rsid w:val="3D7E6152"/>
    <w:rsid w:val="47612B34"/>
    <w:rsid w:val="5B5D7092"/>
    <w:rsid w:val="5CA81018"/>
    <w:rsid w:val="69377FC1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23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2019-01-03T01:14:34Z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