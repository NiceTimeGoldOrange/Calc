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.完善了用户需求书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2.有了类图的草图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3.听取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其他小组的进展和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意见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第三小组完善自己的需求文案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思考一下是否可以选择产品经理 感谢王校长提供的机会。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感谢产品经理宣讲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继续加油！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7F13179"/>
    <w:rsid w:val="2C1B3595"/>
    <w:rsid w:val="31515433"/>
    <w:rsid w:val="34E746F6"/>
    <w:rsid w:val="3D7E6152"/>
    <w:rsid w:val="47612B34"/>
    <w:rsid w:val="5B5D7092"/>
    <w:rsid w:val="69377FC1"/>
    <w:rsid w:val="72CC6C65"/>
    <w:rsid w:val="748A79C1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10</TotalTime>
  <ScaleCrop>false</ScaleCrop>
  <LinksUpToDate>false</LinksUpToDate>
  <CharactersWithSpaces>105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2018-12-17T07:57:52Z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