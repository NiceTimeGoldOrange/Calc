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2018/12/17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完成后台逻辑的设计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另外小组展示前端界面的动画效果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第三小组完成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自己的需求文案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after="0" w:line="400" w:lineRule="exact"/>
              <w:ind w:left="0" w:leftChars="0" w:firstLine="0" w:firstLineChars="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9E77CD"/>
    <w:multiLevelType w:val="singleLevel"/>
    <w:tmpl w:val="669E7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7F13179"/>
    <w:rsid w:val="2C1B3595"/>
    <w:rsid w:val="31515433"/>
    <w:rsid w:val="3264750C"/>
    <w:rsid w:val="34E746F6"/>
    <w:rsid w:val="3D7E6152"/>
    <w:rsid w:val="47612B34"/>
    <w:rsid w:val="5B5D7092"/>
    <w:rsid w:val="5CA81018"/>
    <w:rsid w:val="69377FC1"/>
    <w:rsid w:val="6E7569C5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18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