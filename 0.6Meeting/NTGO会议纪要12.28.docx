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2018/12/28 16：15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纳龙小会议室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NTGO实习生小组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金洲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1.完成已有功能的测试用例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2.修改了逗号的添加方式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3.后台绑定了内存的前端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  <w:lang w:val="en-US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</w:t>
            </w:r>
            <w:r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.布置了学习设计模式的任务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numPr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1.理解设计思想对未来的代码编程很有作用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pStyle w:val="2"/>
              <w:numPr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C6C65"/>
    <w:rsid w:val="00622B0F"/>
    <w:rsid w:val="00F92098"/>
    <w:rsid w:val="03BE1050"/>
    <w:rsid w:val="06AA2E58"/>
    <w:rsid w:val="0DF703C0"/>
    <w:rsid w:val="117F2A4E"/>
    <w:rsid w:val="128C481A"/>
    <w:rsid w:val="19B15618"/>
    <w:rsid w:val="1ED70EF0"/>
    <w:rsid w:val="1F361E4B"/>
    <w:rsid w:val="1F993A5E"/>
    <w:rsid w:val="1FE26790"/>
    <w:rsid w:val="23CA3131"/>
    <w:rsid w:val="27F13179"/>
    <w:rsid w:val="2C1B3595"/>
    <w:rsid w:val="2DEF10C4"/>
    <w:rsid w:val="31515433"/>
    <w:rsid w:val="3264750C"/>
    <w:rsid w:val="34E746F6"/>
    <w:rsid w:val="3D7E6152"/>
    <w:rsid w:val="47612B34"/>
    <w:rsid w:val="56AF4157"/>
    <w:rsid w:val="5B5D7092"/>
    <w:rsid w:val="5CA81018"/>
    <w:rsid w:val="5EB56D34"/>
    <w:rsid w:val="64147C9C"/>
    <w:rsid w:val="69377FC1"/>
    <w:rsid w:val="6E7569C5"/>
    <w:rsid w:val="71A26331"/>
    <w:rsid w:val="72CC6C65"/>
    <w:rsid w:val="7616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正文文本 Char"/>
    <w:basedOn w:val="5"/>
    <w:link w:val="2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9">
    <w:name w:val="页眉 Char"/>
    <w:basedOn w:val="5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383\AppData\Roaming\Kingsoft\wps\addons\pool\win-i386\knewfileruby_1.0.0.12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Pages>1</Pages>
  <Words>105</Words>
  <Characters>105</Characters>
  <Lines>1</Lines>
  <Paragraphs>1</Paragraphs>
  <TotalTime>38</TotalTime>
  <ScaleCrop>false</ScaleCrop>
  <LinksUpToDate>false</LinksUpToDate>
  <CharactersWithSpaces>105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2018-12-10T09:48:00Z</dcterms:created>
  <dc:creator>。</dc:creator>
  <cp:lastModifiedBy>。</cp:lastModifiedBy>
  <dcterms:modified xsi:type="dcterms:W3CDTF">2019-01-03T01:29:14Z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