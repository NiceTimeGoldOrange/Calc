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2018/12/26 17：20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1.完成了前后端的合并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2.前端测试基本功能都没问题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3.测试时发现了平方会溢出报错 修改溢出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1.慢慢测试发现小BUG做到及时的修改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31515433"/>
    <w:rsid w:val="3264750C"/>
    <w:rsid w:val="34E746F6"/>
    <w:rsid w:val="3D7E6152"/>
    <w:rsid w:val="47612B34"/>
    <w:rsid w:val="56AF4157"/>
    <w:rsid w:val="5B5D7092"/>
    <w:rsid w:val="5CA81018"/>
    <w:rsid w:val="5EB56D34"/>
    <w:rsid w:val="69377FC1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34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2019-01-03T01:25:29Z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