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2018/12/25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完成所有的算法逻辑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调试与前端的绑定问题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3.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和组员讨论了今天的学习和收获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tabs>
                <w:tab w:val="clear" w:pos="312"/>
              </w:tabs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前进的时候要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帮助整个团队共同进步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428E39"/>
    <w:multiLevelType w:val="singleLevel"/>
    <w:tmpl w:val="D3428E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31515433"/>
    <w:rsid w:val="3264750C"/>
    <w:rsid w:val="34E746F6"/>
    <w:rsid w:val="3D7E6152"/>
    <w:rsid w:val="47612B34"/>
    <w:rsid w:val="56AF4157"/>
    <w:rsid w:val="5B5D7092"/>
    <w:rsid w:val="5CA81018"/>
    <w:rsid w:val="69377FC1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32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