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4" w:beforeLines="200" w:after="312" w:afterLines="100"/>
        <w:jc w:val="center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2018/12/29 16：15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纳龙小会议室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NTGO实习生小组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金洲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7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1.</w:t>
            </w: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集体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帮助陈浩文理解代码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16"/>
                <w:szCs w:val="16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2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.完善逗号显示的Bug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3.完成历史记录的绑定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</w:pPr>
            <w:r>
              <w:rPr>
                <w:rFonts w:hint="eastAsia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16"/>
                <w:szCs w:val="16"/>
                <w:shd w:val="clear" w:fill="FFFFFF"/>
                <w:lang w:val="en-US" w:eastAsia="zh-CN" w:bidi="ar"/>
              </w:rPr>
              <w:t>4.前台完成历史记录和内存动画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fill="FFFFFF"/>
              <w:ind w:leftChars="0"/>
              <w:jc w:val="left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000000"/>
                <w:spacing w:val="0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1.一定要前后端配合一致完成两个人的共同需求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pStyle w:val="2"/>
              <w:numPr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C6C65"/>
    <w:rsid w:val="00622B0F"/>
    <w:rsid w:val="00F92098"/>
    <w:rsid w:val="03BE1050"/>
    <w:rsid w:val="06AA2E58"/>
    <w:rsid w:val="0DF703C0"/>
    <w:rsid w:val="117F2A4E"/>
    <w:rsid w:val="128C481A"/>
    <w:rsid w:val="19B15618"/>
    <w:rsid w:val="1ED70EF0"/>
    <w:rsid w:val="1F361E4B"/>
    <w:rsid w:val="1F993A5E"/>
    <w:rsid w:val="1FE26790"/>
    <w:rsid w:val="23CA3131"/>
    <w:rsid w:val="27F13179"/>
    <w:rsid w:val="2C1B3595"/>
    <w:rsid w:val="2DEF10C4"/>
    <w:rsid w:val="31515433"/>
    <w:rsid w:val="3264750C"/>
    <w:rsid w:val="34E746F6"/>
    <w:rsid w:val="3D7E6152"/>
    <w:rsid w:val="47612B34"/>
    <w:rsid w:val="56AF4157"/>
    <w:rsid w:val="5B5D7092"/>
    <w:rsid w:val="5CA81018"/>
    <w:rsid w:val="5EB56D34"/>
    <w:rsid w:val="64147C9C"/>
    <w:rsid w:val="69377FC1"/>
    <w:rsid w:val="69804E98"/>
    <w:rsid w:val="6E7569C5"/>
    <w:rsid w:val="71A26331"/>
    <w:rsid w:val="72CC6C65"/>
    <w:rsid w:val="7616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8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正文文本 Char"/>
    <w:basedOn w:val="5"/>
    <w:link w:val="2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9">
    <w:name w:val="页眉 Char"/>
    <w:basedOn w:val="5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0">
    <w:name w:val="页脚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383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40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2018-12-10T09:48:00Z</dcterms:created>
  <dc:creator>。</dc:creator>
  <cp:lastModifiedBy>。</cp:lastModifiedBy>
  <dcterms:modified xsi:type="dcterms:W3CDTF">2019-01-03T01:31:08Z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