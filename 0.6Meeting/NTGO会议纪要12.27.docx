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2018/12/27 16：00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1.完成已有功能的测试用例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2.修改了多次按0会空白的小BUG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3.修改了除数为零的字体和显示方式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4.开会帮助团队理解整体的后台逻辑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1.一定要带着所有的人一起进步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31515433"/>
    <w:rsid w:val="3264750C"/>
    <w:rsid w:val="34E746F6"/>
    <w:rsid w:val="3D7E6152"/>
    <w:rsid w:val="47612B34"/>
    <w:rsid w:val="56AF4157"/>
    <w:rsid w:val="5B5D7092"/>
    <w:rsid w:val="5CA81018"/>
    <w:rsid w:val="5EB56D34"/>
    <w:rsid w:val="64147C9C"/>
    <w:rsid w:val="69377FC1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36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2019-01-03T01:26:50Z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